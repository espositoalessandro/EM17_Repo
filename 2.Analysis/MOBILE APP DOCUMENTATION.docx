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C1" w:rsidRDefault="00C177E1">
      <w:pPr>
        <w:pStyle w:val="IntenseQuote"/>
        <w:rPr>
          <w:i w:val="0"/>
          <w:sz w:val="160"/>
          <w:lang w:val="it-IT"/>
        </w:rPr>
      </w:pPr>
      <w:r>
        <w:rPr>
          <w:i w:val="0"/>
          <w:sz w:val="160"/>
          <w:lang w:val="it-IT"/>
        </w:rPr>
        <w:t xml:space="preserve">EM_17 </w:t>
      </w:r>
    </w:p>
    <w:p w:rsidR="006975C1" w:rsidRDefault="006975C1">
      <w:pPr>
        <w:rPr>
          <w:sz w:val="36"/>
          <w:lang w:val="it-IT"/>
        </w:rPr>
      </w:pPr>
    </w:p>
    <w:p w:rsidR="006975C1" w:rsidRDefault="00C177E1">
      <w:pPr>
        <w:tabs>
          <w:tab w:val="center" w:pos="5233"/>
          <w:tab w:val="right" w:pos="10466"/>
        </w:tabs>
        <w:rPr>
          <w:sz w:val="72"/>
          <w:lang w:val="it-IT"/>
        </w:rPr>
      </w:pPr>
      <w:r>
        <w:rPr>
          <w:sz w:val="72"/>
          <w:lang w:val="it-IT"/>
        </w:rPr>
        <w:tab/>
        <w:t>EVENT MANAGER 2017</w:t>
      </w:r>
      <w:r>
        <w:rPr>
          <w:sz w:val="72"/>
          <w:lang w:val="it-IT"/>
        </w:rPr>
        <w:tab/>
      </w:r>
    </w:p>
    <w:p w:rsidR="006975C1" w:rsidRDefault="00C177E1">
      <w:pPr>
        <w:jc w:val="center"/>
        <w:rPr>
          <w:sz w:val="44"/>
          <w:lang w:val="it-IT"/>
        </w:rPr>
      </w:pPr>
      <w:r>
        <w:rPr>
          <w:sz w:val="44"/>
          <w:lang w:val="it-IT"/>
        </w:rPr>
        <w:t>MOBILE APP DOCUMENTATION</w:t>
      </w: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lang w:val="it-IT"/>
        </w:rPr>
      </w:pPr>
    </w:p>
    <w:p w:rsidR="006975C1" w:rsidRDefault="006975C1">
      <w:pPr>
        <w:rPr>
          <w:sz w:val="44"/>
          <w:lang w:val="it-IT"/>
        </w:rPr>
      </w:pPr>
    </w:p>
    <w:p w:rsidR="006975C1" w:rsidRDefault="00C177E1">
      <w:r>
        <w:rPr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314955</wp:posOffset>
                </wp:positionV>
                <wp:extent cx="6629400" cy="0"/>
                <wp:effectExtent l="0" t="0" r="0" b="0"/>
                <wp:wrapNone/>
                <wp:docPr id="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50F3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3" o:spid="_x0000_s1026" type="#_x0000_t32" style="position:absolute;margin-left:0;margin-top:24.8pt;width:522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" strokecolor="#4472c4" strokeweight=".52906mm">
                <v:stroke joinstyle="miter"/>
                <w10:wrap anchorx="margin"/>
              </v:shape>
            </w:pict>
          </mc:Fallback>
        </mc:AlternateContent>
      </w:r>
      <w:r>
        <w:rPr>
          <w:rStyle w:val="Strong"/>
          <w:color w:val="4472C4"/>
          <w:sz w:val="44"/>
        </w:rPr>
        <w:t>INDEX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Requirements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Analysis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Software Design</w:t>
      </w:r>
    </w:p>
    <w:p w:rsidR="006975C1" w:rsidRDefault="00C177E1">
      <w:pPr>
        <w:pStyle w:val="ListParagraph"/>
        <w:numPr>
          <w:ilvl w:val="0"/>
          <w:numId w:val="1"/>
        </w:numPr>
      </w:pPr>
      <w:r>
        <w:rPr>
          <w:rStyle w:val="Strong"/>
          <w:sz w:val="44"/>
          <w:lang w:val="it-IT"/>
        </w:rPr>
        <w:t xml:space="preserve"> Testing plan</w:t>
      </w:r>
    </w:p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/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6975C1">
      <w:pPr>
        <w:rPr>
          <w:sz w:val="40"/>
          <w:lang w:val="it-IT"/>
        </w:rPr>
      </w:pPr>
    </w:p>
    <w:p w:rsidR="006975C1" w:rsidRDefault="00C177E1">
      <w:pPr>
        <w:pStyle w:val="Heading1"/>
        <w:numPr>
          <w:ilvl w:val="0"/>
          <w:numId w:val="2"/>
        </w:numPr>
        <w:rPr>
          <w:sz w:val="52"/>
          <w:lang w:val="it-IT"/>
        </w:rPr>
      </w:pPr>
      <w:r>
        <w:rPr>
          <w:sz w:val="52"/>
          <w:lang w:val="it-IT"/>
        </w:rPr>
        <w:lastRenderedPageBreak/>
        <w:t>Requirements</w:t>
      </w:r>
    </w:p>
    <w:p w:rsidR="006975C1" w:rsidRDefault="006975C1">
      <w:pPr>
        <w:rPr>
          <w:sz w:val="44"/>
          <w:lang w:val="it-IT"/>
        </w:rPr>
      </w:pPr>
    </w:p>
    <w:p w:rsidR="006975C1" w:rsidRDefault="00C177E1">
      <w:pPr>
        <w:rPr>
          <w:sz w:val="44"/>
          <w:lang w:val="it-IT"/>
        </w:rPr>
      </w:pPr>
      <w:r>
        <w:rPr>
          <w:sz w:val="44"/>
          <w:lang w:val="it-IT"/>
        </w:rPr>
        <w:t xml:space="preserve">1.1. </w:t>
      </w:r>
      <w:r>
        <w:rPr>
          <w:sz w:val="44"/>
          <w:lang w:val="it-IT"/>
        </w:rPr>
        <w:t>Requirements Elicitation</w:t>
      </w:r>
    </w:p>
    <w:p w:rsidR="006975C1" w:rsidRDefault="006975C1">
      <w:pPr>
        <w:rPr>
          <w:lang w:val="it-IT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INTERVIEW n.1 </w:t>
      </w: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STAKEHOLDER: </w:t>
      </w:r>
      <w:proofErr w:type="spellStart"/>
      <w:r>
        <w:rPr>
          <w:sz w:val="28"/>
          <w:szCs w:val="28"/>
        </w:rPr>
        <w:t>Prof.</w:t>
      </w:r>
      <w:proofErr w:type="spellEnd"/>
      <w:r>
        <w:rPr>
          <w:sz w:val="28"/>
          <w:szCs w:val="28"/>
        </w:rPr>
        <w:t xml:space="preserve"> Sergio Di Martino</w:t>
      </w:r>
    </w:p>
    <w:p w:rsidR="006975C1" w:rsidRDefault="006975C1">
      <w:pPr>
        <w:pStyle w:val="ListParagraph"/>
        <w:rPr>
          <w:sz w:val="28"/>
          <w:szCs w:val="28"/>
        </w:rPr>
      </w:pP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Control officers have mobile devices for accesses validation. The system provides to give and manage an account for each of them.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Each device, connected to a central server, </w:t>
      </w:r>
      <w:r>
        <w:rPr>
          <w:rFonts w:cs="Calibri"/>
          <w:sz w:val="28"/>
          <w:szCs w:val="28"/>
        </w:rPr>
        <w:t xml:space="preserve">validates a customer’s ticket by scanning its QR code. </w:t>
      </w:r>
    </w:p>
    <w:p w:rsidR="006975C1" w:rsidRDefault="00C177E1">
      <w:pPr>
        <w:pStyle w:val="ListParagraph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Whenever the QR scanning succeeds, the application must show the linked event’s details</w:t>
      </w:r>
    </w:p>
    <w:p w:rsidR="006975C1" w:rsidRDefault="006975C1">
      <w:pPr>
        <w:rPr>
          <w:rFonts w:ascii="Arial" w:eastAsia="Times New Roman" w:hAnsi="Arial" w:cs="Arial"/>
          <w:i/>
          <w:iCs/>
          <w:color w:val="000000"/>
          <w:lang w:eastAsia="en-GB"/>
        </w:rPr>
      </w:pPr>
    </w:p>
    <w:p w:rsidR="006975C1" w:rsidRDefault="00C177E1">
      <w:pPr>
        <w:pStyle w:val="ListParagraph"/>
        <w:numPr>
          <w:ilvl w:val="0"/>
          <w:numId w:val="3"/>
        </w:numPr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INTERVIEW n.2</w:t>
      </w:r>
    </w:p>
    <w:p w:rsidR="006975C1" w:rsidRDefault="00C177E1">
      <w:pPr>
        <w:pStyle w:val="ListParagrap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>STAKEHOLDER: Prof. Sergio Di Martino</w:t>
      </w:r>
    </w:p>
    <w:p w:rsidR="006975C1" w:rsidRDefault="006975C1">
      <w:pPr>
        <w:pStyle w:val="ListParagraph"/>
        <w:rPr>
          <w:sz w:val="28"/>
          <w:szCs w:val="28"/>
          <w:lang w:val="it-IT"/>
        </w:rPr>
      </w:pPr>
    </w:p>
    <w:p w:rsidR="006975C1" w:rsidRDefault="00C177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It is important for the service to be reliable and fast.</w:t>
      </w: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Default="009825E8">
      <w:pPr>
        <w:pStyle w:val="ListParagraph"/>
      </w:pPr>
    </w:p>
    <w:p w:rsidR="009825E8" w:rsidRPr="009825E8" w:rsidRDefault="009825E8">
      <w:pPr>
        <w:pStyle w:val="ListParagraph"/>
        <w:rPr>
          <w:sz w:val="44"/>
          <w:szCs w:val="44"/>
        </w:rPr>
      </w:pPr>
      <w:r w:rsidRPr="009825E8">
        <w:rPr>
          <w:sz w:val="44"/>
          <w:szCs w:val="44"/>
        </w:rPr>
        <w:lastRenderedPageBreak/>
        <w:t>1.2 Requirement Analysis</w:t>
      </w:r>
    </w:p>
    <w:p w:rsidR="009825E8" w:rsidRDefault="009825E8">
      <w:pPr>
        <w:pStyle w:val="ListParagraph"/>
        <w:rPr>
          <w:sz w:val="36"/>
          <w:szCs w:val="36"/>
        </w:rPr>
      </w:pPr>
      <w:r w:rsidRPr="009825E8">
        <w:rPr>
          <w:sz w:val="36"/>
          <w:szCs w:val="36"/>
        </w:rPr>
        <w:t>1.2.1 Use case diagram</w:t>
      </w:r>
    </w:p>
    <w:p w:rsidR="000E18ED" w:rsidRPr="009825E8" w:rsidRDefault="000E18ED">
      <w:pPr>
        <w:pStyle w:val="ListParagraph"/>
        <w:rPr>
          <w:sz w:val="36"/>
          <w:szCs w:val="36"/>
        </w:rPr>
      </w:pP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2651760" cy="3596640"/>
                <wp:effectExtent l="0" t="0" r="1524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76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/>
                          <w:p w:rsidR="009825E8" w:rsidRDefault="009825E8" w:rsidP="009825E8">
                            <w:r>
                              <w:t xml:space="preserve">                     Android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left:0;text-align:left;margin-left:186pt;margin-top:.55pt;width:208.8pt;height:28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" fillcolor="white [3201]" strokecolor="black [3200]" strokeweight="1pt">
                <v:textbox>
                  <w:txbxContent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/>
                    <w:p w:rsidR="009825E8" w:rsidRDefault="009825E8" w:rsidP="009825E8">
                      <w:r>
                        <w:t xml:space="preserve">                     Android 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9825E8" w:rsidRDefault="009825E8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110490</wp:posOffset>
                </wp:positionV>
                <wp:extent cx="1744980" cy="982980"/>
                <wp:effectExtent l="0" t="0" r="26670" b="2667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982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5E8" w:rsidRPr="009825E8" w:rsidRDefault="009825E8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left:0;text-align:left;margin-left:222.6pt;margin-top:8.7pt;width:137.4pt;height:77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9825E8" w:rsidRPr="009825E8" w:rsidRDefault="009825E8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Log in</w:t>
                      </w:r>
                    </w:p>
                  </w:txbxContent>
                </v:textbox>
              </v:oval>
            </w:pict>
          </mc:Fallback>
        </mc:AlternateContent>
      </w:r>
    </w:p>
    <w:p w:rsidR="009825E8" w:rsidRDefault="000E18E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4396740</wp:posOffset>
                </wp:positionH>
                <wp:positionV relativeFrom="paragraph">
                  <wp:posOffset>582295</wp:posOffset>
                </wp:positionV>
                <wp:extent cx="1402080" cy="647700"/>
                <wp:effectExtent l="0" t="0" r="2667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208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64EB9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pt,45.85pt" to="456.6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498475</wp:posOffset>
                </wp:positionV>
                <wp:extent cx="1767840" cy="80010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D12D5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39.25pt" to="235.2pt,1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208915</wp:posOffset>
                </wp:positionV>
                <wp:extent cx="1600200" cy="198120"/>
                <wp:effectExtent l="0" t="0" r="1905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3A47F" id="Straight Connector 10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6pt,16.45pt" to="222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825E8">
        <w:rPr>
          <w:noProof/>
          <w:sz w:val="40"/>
          <w:szCs w:val="40"/>
        </w:rPr>
        <w:drawing>
          <wp:inline distT="0" distB="0" distL="0" distR="0" wp14:anchorId="427F91E1" wp14:editId="330C4D90">
            <wp:extent cx="914400" cy="914400"/>
            <wp:effectExtent l="0" t="0" r="0" b="0"/>
            <wp:docPr id="3" name="Graphic 3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25E8">
        <w:rPr>
          <w:noProof/>
          <w:sz w:val="40"/>
          <w:szCs w:val="40"/>
        </w:rPr>
        <w:t xml:space="preserve">                                                                         </w:t>
      </w:r>
      <w:r w:rsidR="009825E8">
        <w:rPr>
          <w:noProof/>
          <w:sz w:val="40"/>
          <w:szCs w:val="40"/>
        </w:rPr>
        <w:drawing>
          <wp:inline distT="0" distB="0" distL="0" distR="0" wp14:anchorId="23A0B47F" wp14:editId="6739447A">
            <wp:extent cx="914400" cy="914400"/>
            <wp:effectExtent l="0" t="0" r="0" b="0"/>
            <wp:docPr id="9" name="Graphic 9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n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E8" w:rsidRDefault="009825E8" w:rsidP="009825E8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10795</wp:posOffset>
                </wp:positionV>
                <wp:extent cx="1729740" cy="10287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5E8" w:rsidRPr="009825E8" w:rsidRDefault="009825E8" w:rsidP="009825E8">
                            <w:pPr>
                              <w:jc w:val="center"/>
                              <w:rPr>
                                <w:sz w:val="36"/>
                                <w:lang w:val="it-IT"/>
                              </w:rPr>
                            </w:pPr>
                            <w:r w:rsidRPr="009825E8">
                              <w:rPr>
                                <w:sz w:val="36"/>
                                <w:lang w:val="it-IT"/>
                              </w:rPr>
                              <w:t>Scan and validate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8" style="position:absolute;margin-left:226.2pt;margin-top:.85pt;width:136.2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9825E8" w:rsidRPr="009825E8" w:rsidRDefault="009825E8" w:rsidP="009825E8">
                      <w:pPr>
                        <w:jc w:val="center"/>
                        <w:rPr>
                          <w:sz w:val="36"/>
                          <w:lang w:val="it-IT"/>
                        </w:rPr>
                      </w:pPr>
                      <w:r w:rsidRPr="009825E8">
                        <w:rPr>
                          <w:sz w:val="36"/>
                          <w:lang w:val="it-IT"/>
                        </w:rPr>
                        <w:t>Scan and validate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40"/>
          <w:szCs w:val="40"/>
        </w:rPr>
        <w:t xml:space="preserve">        Controller</w:t>
      </w:r>
      <w:r>
        <w:rPr>
          <w:noProof/>
          <w:sz w:val="40"/>
          <w:szCs w:val="40"/>
        </w:rPr>
        <w:t xml:space="preserve">                                                                    </w:t>
      </w:r>
      <w:r w:rsidR="000E18ED">
        <w:rPr>
          <w:noProof/>
          <w:sz w:val="40"/>
          <w:szCs w:val="40"/>
        </w:rPr>
        <w:t xml:space="preserve"> Back-office</w:t>
      </w: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0E18ED" w:rsidRDefault="000E18ED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9825E8">
      <w:pPr>
        <w:rPr>
          <w:sz w:val="40"/>
          <w:szCs w:val="40"/>
        </w:rPr>
      </w:pPr>
    </w:p>
    <w:p w:rsidR="00D84FE4" w:rsidRDefault="00D84FE4" w:rsidP="00D84FE4">
      <w:pPr>
        <w:rPr>
          <w:sz w:val="36"/>
          <w:szCs w:val="36"/>
        </w:rPr>
      </w:pPr>
      <w:r w:rsidRPr="00C211AA">
        <w:rPr>
          <w:sz w:val="36"/>
          <w:szCs w:val="36"/>
        </w:rPr>
        <w:lastRenderedPageBreak/>
        <w:t>1.2.2</w:t>
      </w:r>
      <w:r>
        <w:rPr>
          <w:sz w:val="36"/>
          <w:szCs w:val="36"/>
        </w:rPr>
        <w:t xml:space="preserve"> Use Case Description</w:t>
      </w: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6D1E7C" w:rsidTr="006D1E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D84FE4" w:rsidRDefault="00D84FE4" w:rsidP="00D84FE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#1</w:t>
            </w:r>
          </w:p>
        </w:tc>
        <w:tc>
          <w:tcPr>
            <w:tcW w:w="2091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Log In</w:t>
            </w:r>
          </w:p>
        </w:tc>
        <w:tc>
          <w:tcPr>
            <w:tcW w:w="2091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D84FE4" w:rsidRDefault="00D84FE4" w:rsidP="00D84F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AF37BA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AF37BA" w:rsidRPr="00AF37BA" w:rsidRDefault="00AF37BA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Goal in context</w:t>
            </w:r>
          </w:p>
        </w:tc>
        <w:tc>
          <w:tcPr>
            <w:tcW w:w="8365" w:type="dxa"/>
            <w:gridSpan w:val="4"/>
          </w:tcPr>
          <w:p w:rsidR="00AF37BA" w:rsidRPr="00AF37BA" w:rsidRDefault="00AF37BA" w:rsidP="00D84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</w:rPr>
            </w:pPr>
            <w:r w:rsidRPr="00AF37BA">
              <w:rPr>
                <w:rFonts w:asciiTheme="minorHAnsi" w:hAnsiTheme="minorHAnsi"/>
                <w:sz w:val="28"/>
                <w:szCs w:val="28"/>
              </w:rPr>
              <w:t>The controller accesses his account on the application</w:t>
            </w:r>
          </w:p>
        </w:tc>
      </w:tr>
      <w:tr w:rsidR="00694A5B" w:rsidTr="006D1E7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94A5B" w:rsidRPr="00AF37BA" w:rsidRDefault="00694A5B" w:rsidP="00D84FE4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AF37BA">
              <w:rPr>
                <w:rFonts w:asciiTheme="minorHAnsi" w:hAnsiTheme="minorHAnsi"/>
                <w:b w:val="0"/>
                <w:i/>
                <w:sz w:val="28"/>
                <w:szCs w:val="28"/>
              </w:rPr>
              <w:t>Preconditions</w:t>
            </w:r>
          </w:p>
        </w:tc>
        <w:tc>
          <w:tcPr>
            <w:tcW w:w="8365" w:type="dxa"/>
            <w:gridSpan w:val="4"/>
          </w:tcPr>
          <w:p w:rsidR="00694A5B" w:rsidRPr="00694A5B" w:rsidRDefault="006D1E7C" w:rsidP="00D84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//</w:t>
            </w:r>
          </w:p>
        </w:tc>
      </w:tr>
      <w:tr w:rsidR="006D1E7C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Pr="00694A5B" w:rsidRDefault="006D1E7C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 w:rsidRPr="00694A5B">
              <w:rPr>
                <w:rFonts w:asciiTheme="minorHAnsi" w:hAnsiTheme="minorHAnsi"/>
                <w:b w:val="0"/>
                <w:i/>
                <w:sz w:val="28"/>
                <w:szCs w:val="28"/>
              </w:rPr>
              <w:t>Success End Condition</w:t>
            </w:r>
          </w:p>
        </w:tc>
        <w:tc>
          <w:tcPr>
            <w:tcW w:w="8365" w:type="dxa"/>
            <w:gridSpan w:val="4"/>
          </w:tcPr>
          <w:p w:rsidR="006D1E7C" w:rsidRPr="00694A5B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controller must insert his user and password correctly </w:t>
            </w:r>
          </w:p>
        </w:tc>
      </w:tr>
      <w:tr w:rsidR="00543098" w:rsidTr="008458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543098" w:rsidRPr="006D1E7C" w:rsidRDefault="00543098" w:rsidP="006D1E7C">
            <w:pPr>
              <w:rPr>
                <w:rFonts w:asciiTheme="minorHAnsi" w:hAnsiTheme="minorHAnsi"/>
                <w:b w:val="0"/>
                <w:i/>
                <w:sz w:val="28"/>
                <w:szCs w:val="28"/>
              </w:rPr>
            </w:pPr>
            <w:r>
              <w:rPr>
                <w:rFonts w:asciiTheme="minorHAnsi" w:hAnsiTheme="minorHAnsi"/>
                <w:b w:val="0"/>
                <w:i/>
                <w:sz w:val="28"/>
                <w:szCs w:val="28"/>
              </w:rPr>
              <w:t>Fail End Condition</w:t>
            </w:r>
          </w:p>
        </w:tc>
        <w:tc>
          <w:tcPr>
            <w:tcW w:w="8365" w:type="dxa"/>
            <w:gridSpan w:val="4"/>
          </w:tcPr>
          <w:p w:rsidR="00543098" w:rsidRPr="005B5CA4" w:rsidRDefault="005B5CA4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username doesn’t match with the password</w:t>
            </w:r>
          </w:p>
        </w:tc>
      </w:tr>
      <w:tr w:rsidR="006D1E7C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6D1E7C" w:rsidTr="006D1E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6D1E7C" w:rsidRDefault="006D1E7C" w:rsidP="006D1E7C">
            <w:pPr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1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tc>
          <w:tcPr>
            <w:tcW w:w="2092" w:type="dxa"/>
          </w:tcPr>
          <w:p w:rsidR="006D1E7C" w:rsidRDefault="006D1E7C" w:rsidP="006D1E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  <w:bookmarkStart w:id="0" w:name="_GoBack"/>
        <w:bookmarkEnd w:id="0"/>
      </w:tr>
    </w:tbl>
    <w:p w:rsidR="00D84FE4" w:rsidRDefault="00D84FE4" w:rsidP="00D84FE4">
      <w:pPr>
        <w:rPr>
          <w:sz w:val="40"/>
          <w:szCs w:val="40"/>
        </w:rPr>
      </w:pPr>
    </w:p>
    <w:sectPr w:rsidR="00D84FE4">
      <w:headerReference w:type="default" r:id="rId9"/>
      <w:footerReference w:type="default" r:id="rId10"/>
      <w:pgSz w:w="11906" w:h="16838"/>
      <w:pgMar w:top="720" w:right="720" w:bottom="720" w:left="720" w:header="113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7E1" w:rsidRDefault="00C177E1">
      <w:pPr>
        <w:spacing w:after="0" w:line="240" w:lineRule="auto"/>
      </w:pPr>
      <w:r>
        <w:separator/>
      </w:r>
    </w:p>
  </w:endnote>
  <w:endnote w:type="continuationSeparator" w:id="0">
    <w:p w:rsidR="00C177E1" w:rsidRDefault="00C1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2FA" w:rsidRDefault="009825E8">
    <w:pPr>
      <w:rPr>
        <w:rFonts w:ascii="Calibri Light" w:eastAsia="Times New Roman" w:hAnsi="Calibri Light"/>
      </w:rPr>
    </w:pPr>
    <w:r>
      <w:rPr>
        <w:rFonts w:ascii="Calibri Light" w:eastAsia="Times New Roman" w:hAnsi="Calibri Light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10038080</wp:posOffset>
              </wp:positionV>
              <wp:extent cx="405765" cy="391162"/>
              <wp:effectExtent l="0" t="0" r="0" b="8890"/>
              <wp:wrapSquare wrapText="bothSides"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5765" cy="391162"/>
                      </a:xfrm>
                      <a:custGeom>
                        <a:avLst/>
                        <a:gdLst>
                          <a:gd name="f0" fmla="val 21600000"/>
                          <a:gd name="f1" fmla="val 10800000"/>
                          <a:gd name="f2" fmla="val 5400000"/>
                          <a:gd name="f3" fmla="val 180"/>
                          <a:gd name="f4" fmla="val w"/>
                          <a:gd name="f5" fmla="val h"/>
                          <a:gd name="f6" fmla="val ss"/>
                          <a:gd name="f7" fmla="val 0"/>
                          <a:gd name="f8" fmla="*/ 5419351 1 1725033"/>
                          <a:gd name="f9" fmla="+- 0 0 -360"/>
                          <a:gd name="f10" fmla="+- 0 0 -180"/>
                          <a:gd name="f11" fmla="abs f4"/>
                          <a:gd name="f12" fmla="abs f5"/>
                          <a:gd name="f13" fmla="abs f6"/>
                          <a:gd name="f14" fmla="+- 2700000 f2 0"/>
                          <a:gd name="f15" fmla="*/ f9 f1 1"/>
                          <a:gd name="f16" fmla="*/ f10 f1 1"/>
                          <a:gd name="f17" fmla="?: f11 f4 1"/>
                          <a:gd name="f18" fmla="?: f12 f5 1"/>
                          <a:gd name="f19" fmla="?: f13 f6 1"/>
                          <a:gd name="f20" fmla="+- f14 0 f2"/>
                          <a:gd name="f21" fmla="*/ f15 1 f3"/>
                          <a:gd name="f22" fmla="*/ f16 1 f3"/>
                          <a:gd name="f23" fmla="*/ f17 1 21600"/>
                          <a:gd name="f24" fmla="*/ f18 1 21600"/>
                          <a:gd name="f25" fmla="*/ 21600 f17 1"/>
                          <a:gd name="f26" fmla="*/ 21600 f18 1"/>
                          <a:gd name="f27" fmla="+- f20 f2 0"/>
                          <a:gd name="f28" fmla="+- f21 0 f2"/>
                          <a:gd name="f29" fmla="+- f22 0 f2"/>
                          <a:gd name="f30" fmla="min f24 f23"/>
                          <a:gd name="f31" fmla="*/ f25 1 f19"/>
                          <a:gd name="f32" fmla="*/ f26 1 f19"/>
                          <a:gd name="f33" fmla="*/ f27 f8 1"/>
                          <a:gd name="f34" fmla="val f31"/>
                          <a:gd name="f35" fmla="val f32"/>
                          <a:gd name="f36" fmla="*/ f33 1 f1"/>
                          <a:gd name="f37" fmla="*/ f7 f30 1"/>
                          <a:gd name="f38" fmla="+- f35 0 f7"/>
                          <a:gd name="f39" fmla="+- f34 0 f7"/>
                          <a:gd name="f40" fmla="+- 0 0 f36"/>
                          <a:gd name="f41" fmla="*/ f38 1 2"/>
                          <a:gd name="f42" fmla="*/ f39 1 2"/>
                          <a:gd name="f43" fmla="+- 0 0 f40"/>
                          <a:gd name="f44" fmla="+- f7 f41 0"/>
                          <a:gd name="f45" fmla="+- f7 f42 0"/>
                          <a:gd name="f46" fmla="*/ f43 f1 1"/>
                          <a:gd name="f47" fmla="*/ f42 f30 1"/>
                          <a:gd name="f48" fmla="*/ f41 f30 1"/>
                          <a:gd name="f49" fmla="*/ f46 1 f8"/>
                          <a:gd name="f50" fmla="*/ f44 f30 1"/>
                          <a:gd name="f51" fmla="+- f49 0 f2"/>
                          <a:gd name="f52" fmla="cos 1 f51"/>
                          <a:gd name="f53" fmla="sin 1 f51"/>
                          <a:gd name="f54" fmla="+- 0 0 f52"/>
                          <a:gd name="f55" fmla="+- 0 0 f53"/>
                          <a:gd name="f56" fmla="+- 0 0 f54"/>
                          <a:gd name="f57" fmla="+- 0 0 f55"/>
                          <a:gd name="f58" fmla="val f56"/>
                          <a:gd name="f59" fmla="val f57"/>
                          <a:gd name="f60" fmla="*/ f58 f42 1"/>
                          <a:gd name="f61" fmla="*/ f59 f41 1"/>
                          <a:gd name="f62" fmla="+- f45 0 f60"/>
                          <a:gd name="f63" fmla="+- f45 f60 0"/>
                          <a:gd name="f64" fmla="+- f44 0 f61"/>
                          <a:gd name="f65" fmla="+- f44 f61 0"/>
                          <a:gd name="f66" fmla="*/ f62 f30 1"/>
                          <a:gd name="f67" fmla="*/ f64 f30 1"/>
                          <a:gd name="f68" fmla="*/ f63 f30 1"/>
                          <a:gd name="f69" fmla="*/ f65 f30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  <a:cxn ang="f28">
                            <a:pos x="f66" y="f67"/>
                          </a:cxn>
                          <a:cxn ang="f29">
                            <a:pos x="f66" y="f69"/>
                          </a:cxn>
                          <a:cxn ang="f29">
                            <a:pos x="f68" y="f69"/>
                          </a:cxn>
                          <a:cxn ang="f28">
                            <a:pos x="f68" y="f67"/>
                          </a:cxn>
                        </a:cxnLst>
                        <a:rect l="f66" t="f67" r="f68" b="f69"/>
                        <a:pathLst>
                          <a:path>
                            <a:moveTo>
                              <a:pt x="f37" y="f50"/>
                            </a:moveTo>
                            <a:arcTo wR="f47" hR="f48" stAng="f1" swAng="f0"/>
                            <a:close/>
                          </a:path>
                        </a:pathLst>
                      </a:custGeom>
                      <a:solidFill>
                        <a:srgbClr val="40618B"/>
                      </a:solidFill>
                      <a:ln cap="flat">
                        <a:noFill/>
                        <a:prstDash val="solid"/>
                      </a:ln>
                    </wps:spPr>
                    <wps:txbx>
                      <w:txbxContent>
                        <w:p w:rsidR="00FE52FA" w:rsidRDefault="00C177E1">
                          <w:pPr>
                            <w:pStyle w:val="Footer"/>
                            <w:jc w:val="center"/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5B5CA4">
                            <w:rPr>
                              <w:b/>
                              <w:bCs/>
                              <w:noProof/>
                              <w:color w:val="FFFFFF"/>
                              <w:sz w:val="32"/>
                              <w:szCs w:val="32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  <w:p w:rsidR="00FE52FA" w:rsidRDefault="00C177E1">
                          <w:pPr>
                            <w:pStyle w:val="Footer"/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val 1" o:spid="_x0000_s1029" style="position:absolute;margin-left:0;margin-top:790.4pt;width:31.95pt;height:30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coordsize="405765,3911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" adj="-11796480,,5400" path="m,195581at,,405766,391162,,195581,,195581xe" fillcolor="#40618b" stroked="f">
              <v:stroke joinstyle="miter"/>
              <v:formulas/>
              <v:path arrowok="t" o:connecttype="custom" o:connectlocs="202883,0;405765,195581;202883,391162;0,195581;59423,57284;59423,333878;346342,333878;346342,57284" o:connectangles="270,0,90,180,270,90,90,270" textboxrect="59423,57284,346342,333878"/>
              <v:textbox>
                <w:txbxContent>
                  <w:p w:rsidR="00FE52FA" w:rsidRDefault="00C177E1">
                    <w:pPr>
                      <w:pStyle w:val="Footer"/>
                      <w:jc w:val="center"/>
                    </w:pP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instrText xml:space="preserve"> PAGE </w:instrTex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separate"/>
                    </w:r>
                    <w:r w:rsidR="005B5CA4">
                      <w:rPr>
                        <w:b/>
                        <w:bCs/>
                        <w:noProof/>
                        <w:color w:val="FFFFFF"/>
                        <w:sz w:val="32"/>
                        <w:szCs w:val="32"/>
                      </w:rPr>
                      <w:t>4</w:t>
                    </w:r>
                    <w:r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  <w:fldChar w:fldCharType="end"/>
                    </w:r>
                  </w:p>
                  <w:p w:rsidR="00FE52FA" w:rsidRDefault="00C177E1">
                    <w:pPr>
                      <w:pStyle w:val="Footer"/>
                      <w:jc w:val="center"/>
                      <w:rPr>
                        <w:b/>
                        <w:bCs/>
                        <w:color w:val="FFFFFF"/>
                        <w:sz w:val="32"/>
                        <w:szCs w:val="32"/>
                      </w:rPr>
                    </w:pPr>
                  </w:p>
                </w:txbxContent>
              </v:textbox>
              <w10:wrap type="square" anchorx="margin" anchory="page"/>
            </v:shape>
          </w:pict>
        </mc:Fallback>
      </mc:AlternateContent>
    </w:r>
  </w:p>
  <w:p w:rsidR="00FE52FA" w:rsidRDefault="00C177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7E1" w:rsidRDefault="00C177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177E1" w:rsidRDefault="00C17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2FA" w:rsidRDefault="00C177E1">
    <w:pPr>
      <w:pStyle w:val="Header"/>
      <w:rPr>
        <w:lang w:val="it-IT"/>
      </w:rPr>
    </w:pPr>
    <w:r>
      <w:rPr>
        <w:lang w:val="it-IT"/>
      </w:rPr>
      <w:t xml:space="preserve">                                                                                                                                            EM_17 MOBILE APP DOCUMENTATION                                                                 </w:t>
    </w:r>
    <w:r>
      <w:rPr>
        <w:lang w:val="it-IT"/>
      </w:rPr>
      <w:t xml:space="preserve">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80249"/>
    <w:multiLevelType w:val="multilevel"/>
    <w:tmpl w:val="CC706A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336E"/>
    <w:multiLevelType w:val="multilevel"/>
    <w:tmpl w:val="5D60B4F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6D0E70CE"/>
    <w:multiLevelType w:val="multilevel"/>
    <w:tmpl w:val="BCBAB344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440"/>
      </w:pPr>
    </w:lvl>
    <w:lvl w:ilvl="4">
      <w:start w:val="1"/>
      <w:numFmt w:val="decimal"/>
      <w:lvlText w:val="%1.%2.%3.%4.%5."/>
      <w:lvlJc w:val="left"/>
      <w:pPr>
        <w:ind w:left="2520" w:hanging="1800"/>
      </w:pPr>
    </w:lvl>
    <w:lvl w:ilvl="5">
      <w:start w:val="1"/>
      <w:numFmt w:val="decimal"/>
      <w:lvlText w:val="%1.%2.%3.%4.%5.%6."/>
      <w:lvlJc w:val="left"/>
      <w:pPr>
        <w:ind w:left="2880" w:hanging="2160"/>
      </w:pPr>
    </w:lvl>
    <w:lvl w:ilvl="6">
      <w:start w:val="1"/>
      <w:numFmt w:val="decimal"/>
      <w:lvlText w:val="%1.%2.%3.%4.%5.%6.%7."/>
      <w:lvlJc w:val="left"/>
      <w:pPr>
        <w:ind w:left="3240" w:hanging="2520"/>
      </w:pPr>
    </w:lvl>
    <w:lvl w:ilvl="7">
      <w:start w:val="1"/>
      <w:numFmt w:val="decimal"/>
      <w:lvlText w:val="%1.%2.%3.%4.%5.%6.%7.%8."/>
      <w:lvlJc w:val="left"/>
      <w:pPr>
        <w:ind w:left="3600" w:hanging="2880"/>
      </w:pPr>
    </w:lvl>
    <w:lvl w:ilvl="8">
      <w:start w:val="1"/>
      <w:numFmt w:val="decimal"/>
      <w:lvlText w:val="%1.%2.%3.%4.%5.%6.%7.%8.%9."/>
      <w:lvlJc w:val="left"/>
      <w:pPr>
        <w:ind w:left="3960" w:hanging="32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75C1"/>
    <w:rsid w:val="000E18ED"/>
    <w:rsid w:val="00543098"/>
    <w:rsid w:val="005B5CA4"/>
    <w:rsid w:val="00694A5B"/>
    <w:rsid w:val="006975C1"/>
    <w:rsid w:val="006D1E7C"/>
    <w:rsid w:val="009825E8"/>
    <w:rsid w:val="00AF37BA"/>
    <w:rsid w:val="00C177E1"/>
    <w:rsid w:val="00C211AA"/>
    <w:rsid w:val="00D84FE4"/>
    <w:rsid w:val="00EC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C3933"/>
  <w15:docId w15:val="{C998826F-5C98-4537-8D58-2CF9377B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IntenseQuote">
    <w:name w:val="Intense Quote"/>
    <w:basedOn w:val="Normal"/>
    <w:next w:val="Normal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rPr>
      <w:i/>
      <w:iCs/>
      <w:color w:val="4472C4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styleId="Strong">
    <w:name w:val="Strong"/>
    <w:basedOn w:val="DefaultParagraphFont"/>
    <w:rPr>
      <w:b/>
      <w:bCs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D84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4FE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D84F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D84FE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5">
    <w:name w:val="Grid Table 5 Dark Accent 5"/>
    <w:basedOn w:val="TableNormal"/>
    <w:uiPriority w:val="50"/>
    <w:rsid w:val="006D1E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Esposito</dc:creator>
  <dc:description/>
  <cp:lastModifiedBy>Alex Esposito</cp:lastModifiedBy>
  <cp:revision>4</cp:revision>
  <dcterms:created xsi:type="dcterms:W3CDTF">2018-01-15T15:19:00Z</dcterms:created>
  <dcterms:modified xsi:type="dcterms:W3CDTF">2018-01-15T23:26:00Z</dcterms:modified>
</cp:coreProperties>
</file>